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3B44" w14:textId="77777777" w:rsidR="00816216" w:rsidRPr="00325052" w:rsidRDefault="00325052" w:rsidP="00141A4C">
      <w:pPr>
        <w:pStyle w:val="Title"/>
        <w:rPr>
          <w:sz w:val="48"/>
          <w:szCs w:val="48"/>
        </w:rPr>
      </w:pPr>
      <w:r w:rsidRPr="00325052">
        <w:rPr>
          <w:sz w:val="48"/>
          <w:szCs w:val="48"/>
        </w:rPr>
        <w:t>Julie M. Smith</w:t>
      </w:r>
    </w:p>
    <w:p w14:paraId="12A91E10" w14:textId="77777777" w:rsidR="00C2613D" w:rsidRDefault="00C2613D" w:rsidP="00141A4C">
      <w:r>
        <w:tab/>
      </w:r>
      <w:r w:rsidR="00325052">
        <w:t>601 Canyon Trail Court, Round Rock, Texas, 78664</w:t>
      </w:r>
      <w:r w:rsidR="00141A4C">
        <w:t> </w:t>
      </w:r>
    </w:p>
    <w:p w14:paraId="2BB18074" w14:textId="7CF2FD90" w:rsidR="00C2613D" w:rsidRDefault="00C2613D" w:rsidP="003D4AED">
      <w:r>
        <w:tab/>
      </w:r>
      <w:hyperlink r:id="rId8" w:history="1">
        <w:r w:rsidRPr="00994BB5">
          <w:rPr>
            <w:rStyle w:val="Hyperlink"/>
          </w:rPr>
          <w:t>juliemariecsmith.github.io/</w:t>
        </w:r>
      </w:hyperlink>
    </w:p>
    <w:p w14:paraId="4E34F1DE" w14:textId="77777777" w:rsidR="00C2613D" w:rsidRDefault="00C2613D" w:rsidP="00141A4C">
      <w:r>
        <w:tab/>
      </w:r>
      <w:r w:rsidR="00325052">
        <w:t>512.966.6199</w:t>
      </w:r>
      <w:r w:rsidR="00141A4C">
        <w:t> </w:t>
      </w:r>
    </w:p>
    <w:p w14:paraId="662E9758" w14:textId="21F1E8B8" w:rsidR="00C2613D" w:rsidRPr="00C2613D" w:rsidRDefault="00C2613D" w:rsidP="00141A4C">
      <w:pPr>
        <w:rPr>
          <w:color w:val="2A7B88" w:themeColor="accent1" w:themeShade="BF"/>
          <w:u w:val="single"/>
        </w:rPr>
      </w:pPr>
      <w:r>
        <w:tab/>
      </w:r>
      <w:hyperlink r:id="rId9" w:history="1">
        <w:r w:rsidRPr="00994BB5">
          <w:rPr>
            <w:rStyle w:val="Hyperlink"/>
          </w:rPr>
          <w:t>juliesmith3@my.unt.edu</w:t>
        </w:r>
      </w:hyperlink>
    </w:p>
    <w:p w14:paraId="39027107" w14:textId="4164714B" w:rsidR="00216958" w:rsidRDefault="00216958" w:rsidP="00216958">
      <w:pPr>
        <w:pStyle w:val="Heading1"/>
      </w:pPr>
      <w:r>
        <w:t>Objective</w:t>
      </w:r>
    </w:p>
    <w:p w14:paraId="0606E3D8" w14:textId="5FF08F70" w:rsidR="00216958" w:rsidRDefault="00216958" w:rsidP="00216958">
      <w:pPr>
        <w:pStyle w:val="Heading3"/>
      </w:pPr>
      <w:r>
        <w:t xml:space="preserve">To apply my </w:t>
      </w:r>
      <w:r w:rsidR="00353ADA">
        <w:t>expertise</w:t>
      </w:r>
      <w:r>
        <w:t xml:space="preserve"> in curriculum development, quantitative research, and computer science in order to improve computer science education, particularly for underrepresented students.</w:t>
      </w:r>
    </w:p>
    <w:p w14:paraId="599F7761" w14:textId="60268738" w:rsidR="00216958" w:rsidRDefault="00216958" w:rsidP="00216958">
      <w:pPr>
        <w:pStyle w:val="Heading1"/>
      </w:pPr>
      <w:r>
        <w:t>Summary of Qualifications</w:t>
      </w:r>
    </w:p>
    <w:p w14:paraId="411E5133" w14:textId="398EAEB6" w:rsidR="00216958" w:rsidRDefault="00216958" w:rsidP="00216958">
      <w:pPr>
        <w:pStyle w:val="Heading1"/>
        <w:numPr>
          <w:ilvl w:val="0"/>
          <w:numId w:val="27"/>
        </w:num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academic background in curriculum and instruction</w:t>
      </w:r>
    </w:p>
    <w:p w14:paraId="31D14493" w14:textId="3D957484" w:rsidR="00216958" w:rsidRDefault="00216958" w:rsidP="00216958">
      <w:pPr>
        <w:pStyle w:val="Heading1"/>
        <w:numPr>
          <w:ilvl w:val="0"/>
          <w:numId w:val="27"/>
        </w:num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computer science background (including Python, Java, C++, HTML/CSS/JS, </w:t>
      </w:r>
      <w:r w:rsidR="00C2613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SQL, </w:t>
      </w:r>
      <w:r w:rsidR="00353ADA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and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Racket)</w:t>
      </w:r>
    </w:p>
    <w:p w14:paraId="3356E85D" w14:textId="4F6402FD" w:rsidR="00216958" w:rsidRDefault="00216958" w:rsidP="00216958">
      <w:pPr>
        <w:pStyle w:val="Heading1"/>
        <w:numPr>
          <w:ilvl w:val="0"/>
          <w:numId w:val="27"/>
        </w:num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academic background in quantitative research (including SPSS, R, and SQL)</w:t>
      </w:r>
    </w:p>
    <w:p w14:paraId="4AD38E02" w14:textId="1B6C2DB2" w:rsidR="00353ADA" w:rsidRDefault="00353ADA" w:rsidP="00216958">
      <w:pPr>
        <w:pStyle w:val="Heading1"/>
        <w:numPr>
          <w:ilvl w:val="0"/>
          <w:numId w:val="27"/>
        </w:num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deep knowledge of and commitment to diversity, equity,</w:t>
      </w:r>
      <w:r w:rsidR="00C2613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inclusion</w:t>
      </w:r>
      <w:r w:rsidR="00C2613D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, and justice</w:t>
      </w:r>
    </w:p>
    <w:p w14:paraId="6A563F01" w14:textId="77777777" w:rsidR="00353ADA" w:rsidRPr="00216958" w:rsidRDefault="00353ADA" w:rsidP="00353ADA">
      <w:pPr>
        <w:pStyle w:val="Heading1"/>
        <w:ind w:left="720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sdt>
      <w:sdtPr>
        <w:alias w:val="Education:"/>
        <w:tag w:val="Education:"/>
        <w:id w:val="334968855"/>
        <w:placeholder>
          <w:docPart w:val="90A14CAB268C4A7094D55EE325642026"/>
        </w:placeholder>
        <w:temporary/>
        <w:showingPlcHdr/>
        <w15:appearance w15:val="hidden"/>
      </w:sdtPr>
      <w:sdtEndPr/>
      <w:sdtContent>
        <w:p w14:paraId="109A4920" w14:textId="12DFF40D" w:rsidR="006270A9" w:rsidRPr="00216958" w:rsidRDefault="00216958">
          <w:pPr>
            <w:pStyle w:val="Heading1"/>
            <w:rPr>
              <w:rFonts w:asciiTheme="minorHAnsi" w:eastAsiaTheme="minorEastAsia" w:hAnsiTheme="minorHAnsi" w:cstheme="minorBidi"/>
              <w:b w:val="0"/>
              <w:color w:val="404040" w:themeColor="text1" w:themeTint="BF"/>
              <w:sz w:val="22"/>
              <w:szCs w:val="22"/>
            </w:rPr>
          </w:pPr>
          <w:r>
            <w:t>Education</w:t>
          </w:r>
        </w:p>
      </w:sdtContent>
    </w:sdt>
    <w:p w14:paraId="7C2E978A" w14:textId="05CE2827" w:rsidR="00A83A4B" w:rsidRDefault="00A83A4B" w:rsidP="00A83A4B">
      <w:pPr>
        <w:pStyle w:val="Heading2"/>
      </w:pPr>
      <w:r>
        <w:t>DOCTORATE IN PHILOSOPHY | ANTICIPATED 2023 | University of North texas</w:t>
      </w:r>
    </w:p>
    <w:p w14:paraId="0284B93C" w14:textId="719CFADE" w:rsidR="00A83A4B" w:rsidRDefault="00A83A4B" w:rsidP="00A83A4B">
      <w:pPr>
        <w:pStyle w:val="ListBullet"/>
      </w:pPr>
      <w:r>
        <w:t>Learning Technologies, with a focus on computer science education</w:t>
      </w:r>
      <w:r w:rsidR="00353ADA">
        <w:t>; GPA: 4.0</w:t>
      </w:r>
    </w:p>
    <w:p w14:paraId="401B2439" w14:textId="51800437" w:rsidR="000967DB" w:rsidRDefault="000967DB" w:rsidP="000967DB">
      <w:pPr>
        <w:pStyle w:val="Heading2"/>
      </w:pPr>
      <w:r>
        <w:t>Bachelor of applied Science | anticipated 2022 | Austin Community College</w:t>
      </w:r>
    </w:p>
    <w:p w14:paraId="6C497279" w14:textId="571B30E4" w:rsidR="000967DB" w:rsidRDefault="000967DB" w:rsidP="000967DB">
      <w:pPr>
        <w:pStyle w:val="ListBullet"/>
      </w:pPr>
      <w:r>
        <w:t>Software Development major</w:t>
      </w:r>
      <w:r w:rsidR="00353ADA">
        <w:t>; GPA: 4.0</w:t>
      </w:r>
    </w:p>
    <w:p w14:paraId="09F40348" w14:textId="22787748" w:rsidR="006270A9" w:rsidRDefault="00325052">
      <w:pPr>
        <w:pStyle w:val="Heading2"/>
      </w:pPr>
      <w:r>
        <w:t>master of education</w:t>
      </w:r>
      <w:r w:rsidR="009D5933">
        <w:t> | </w:t>
      </w:r>
      <w:r w:rsidR="00ED3442">
        <w:t>spring 2019</w:t>
      </w:r>
      <w:r w:rsidR="009D5933">
        <w:t> |</w:t>
      </w:r>
      <w:r>
        <w:t xml:space="preserve"> Texas A &amp; M university</w:t>
      </w:r>
    </w:p>
    <w:p w14:paraId="712E8C89" w14:textId="1359F4C6" w:rsidR="006270A9" w:rsidRDefault="00325052" w:rsidP="001B29CF">
      <w:pPr>
        <w:pStyle w:val="ListBullet"/>
      </w:pPr>
      <w:r>
        <w:t xml:space="preserve">Curriculum </w:t>
      </w:r>
      <w:r w:rsidR="00752762">
        <w:t>and</w:t>
      </w:r>
      <w:r>
        <w:t xml:space="preserve"> Instruction, with a focus on educational technology</w:t>
      </w:r>
      <w:r w:rsidR="00353ADA">
        <w:t>; GPA: 4.0</w:t>
      </w:r>
    </w:p>
    <w:p w14:paraId="1C219D1C" w14:textId="77777777" w:rsidR="000967DB" w:rsidRDefault="000967DB" w:rsidP="000967DB">
      <w:pPr>
        <w:pStyle w:val="Heading2"/>
      </w:pPr>
      <w:r>
        <w:t xml:space="preserve">ADDITIONAL COURSEWORK | 2019 </w:t>
      </w:r>
    </w:p>
    <w:p w14:paraId="50950187" w14:textId="77777777" w:rsidR="000967DB" w:rsidRDefault="000967DB" w:rsidP="000967DB">
      <w:pPr>
        <w:pStyle w:val="ListBullet"/>
      </w:pPr>
      <w:r>
        <w:t xml:space="preserve">Duke University via Coursera, </w:t>
      </w:r>
      <w:r w:rsidRPr="008A3051">
        <w:t>Programming Foundations with JavaScript, HTML and CSS</w:t>
      </w:r>
    </w:p>
    <w:p w14:paraId="0EA6F6DE" w14:textId="3EDC0B04" w:rsidR="000967DB" w:rsidRDefault="000967DB" w:rsidP="000967DB">
      <w:pPr>
        <w:pStyle w:val="ListBullet"/>
      </w:pPr>
      <w:r>
        <w:t>Google via Coursera, G</w:t>
      </w:r>
      <w:r w:rsidRPr="008A3051">
        <w:t>oogle IT Support Professional Certificate</w:t>
      </w:r>
    </w:p>
    <w:p w14:paraId="48C36C60" w14:textId="4B6B5230" w:rsidR="00963F97" w:rsidRDefault="00963F97" w:rsidP="00963F97">
      <w:pPr>
        <w:pStyle w:val="Heading2"/>
      </w:pPr>
      <w:r>
        <w:t>BACHELOR OF ARTS | FALL 1994 | THE UNIVERSITY OF TEXAS AT AUSTIN</w:t>
      </w:r>
    </w:p>
    <w:p w14:paraId="527A07A5" w14:textId="2A450229" w:rsidR="00963F97" w:rsidRDefault="00963F97" w:rsidP="00963F97">
      <w:pPr>
        <w:pStyle w:val="ListBullet"/>
      </w:pPr>
      <w:r>
        <w:t>English major, Education minor</w:t>
      </w:r>
      <w:r w:rsidR="00353ADA">
        <w:t>; GPA: 3.9</w:t>
      </w:r>
    </w:p>
    <w:p w14:paraId="1E9D6123" w14:textId="77777777" w:rsidR="00216958" w:rsidRPr="005C0A90" w:rsidRDefault="00216958" w:rsidP="00216958">
      <w:pPr>
        <w:pStyle w:val="Heading2"/>
      </w:pPr>
      <w:r>
        <w:t xml:space="preserve">teaching </w:t>
      </w:r>
      <w:r w:rsidRPr="005C0A90">
        <w:t>certificationS</w:t>
      </w:r>
    </w:p>
    <w:p w14:paraId="16A4326A" w14:textId="77777777" w:rsidR="00216958" w:rsidRPr="005C0A90" w:rsidRDefault="00216958" w:rsidP="00216958">
      <w:pPr>
        <w:pStyle w:val="ListBullet"/>
      </w:pPr>
      <w:r w:rsidRPr="005C0A90">
        <w:t>Texas, Secondary English</w:t>
      </w:r>
    </w:p>
    <w:p w14:paraId="1DECF472" w14:textId="72312F2B" w:rsidR="00216958" w:rsidRDefault="00216958" w:rsidP="00353ADA">
      <w:pPr>
        <w:pStyle w:val="ListBullet"/>
      </w:pPr>
      <w:r w:rsidRPr="005C0A90">
        <w:t>Texas, Computer Science</w:t>
      </w:r>
    </w:p>
    <w:p w14:paraId="4EAFCB47" w14:textId="4102CAC0" w:rsidR="00216958" w:rsidRDefault="00216958" w:rsidP="00216958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Experience</w:t>
      </w:r>
    </w:p>
    <w:p w14:paraId="3D5D791E" w14:textId="4B3079DD" w:rsidR="0024494F" w:rsidRDefault="0024494F" w:rsidP="00A638C5">
      <w:pPr>
        <w:pStyle w:val="ListBullet"/>
      </w:pPr>
      <w:r>
        <w:rPr>
          <w:b/>
          <w:bCs/>
        </w:rPr>
        <w:t>CSEdGrad</w:t>
      </w:r>
      <w:r>
        <w:t xml:space="preserve"> is an NSF-funded project exploring pathways for graduate students in computer science. After interviewing leaders in the field, I developed and managed community activities including study </w:t>
      </w:r>
      <w:r>
        <w:lastRenderedPageBreak/>
        <w:t>groups, a podcast, and a conference. I also conducted and published research related to the outcomes of these events.</w:t>
      </w:r>
      <w:r w:rsidR="00216958">
        <w:t xml:space="preserve"> </w:t>
      </w:r>
      <w:r w:rsidR="00216958">
        <w:rPr>
          <w:i/>
          <w:iCs/>
        </w:rPr>
        <w:t>2020 to present.</w:t>
      </w:r>
    </w:p>
    <w:p w14:paraId="08805FA1" w14:textId="1DA6577D" w:rsidR="000967DB" w:rsidRDefault="0024494F" w:rsidP="00A638C5">
      <w:pPr>
        <w:pStyle w:val="ListBullet"/>
      </w:pPr>
      <w:r>
        <w:rPr>
          <w:b/>
          <w:bCs/>
        </w:rPr>
        <w:t>Hindsight 2020</w:t>
      </w:r>
      <w:r>
        <w:t xml:space="preserve"> is an NSF-funded project analyzing the experience of providers of computer science professional development who had to quickly pivot to remote instruction during the pandemic. I </w:t>
      </w:r>
      <w:r w:rsidR="00353ADA">
        <w:t>collaborated with</w:t>
      </w:r>
      <w:r>
        <w:t xml:space="preserve"> the research team </w:t>
      </w:r>
      <w:r w:rsidR="00353ADA">
        <w:t xml:space="preserve">in </w:t>
      </w:r>
      <w:r>
        <w:t>developing the survey, managing participants, analyzing the outcome data, and writing reports.</w:t>
      </w:r>
      <w:r w:rsidR="00216958">
        <w:t xml:space="preserve"> </w:t>
      </w:r>
      <w:r w:rsidR="00216958">
        <w:rPr>
          <w:i/>
          <w:iCs/>
        </w:rPr>
        <w:t>2020 to present.</w:t>
      </w:r>
    </w:p>
    <w:p w14:paraId="0DDEBE28" w14:textId="73DFB814" w:rsidR="0024494F" w:rsidRDefault="0024494F" w:rsidP="00A638C5">
      <w:pPr>
        <w:pStyle w:val="ListBullet"/>
      </w:pPr>
      <w:r>
        <w:rPr>
          <w:b/>
          <w:bCs/>
        </w:rPr>
        <w:t>e</w:t>
      </w:r>
      <w:r w:rsidRPr="0024494F">
        <w:rPr>
          <w:b/>
          <w:bCs/>
        </w:rPr>
        <w:t xml:space="preserve">Dynamic Learning: </w:t>
      </w:r>
      <w:r w:rsidRPr="0024494F">
        <w:t>I created instructional content, labs, activities, and assessments for courses including Middle School Coding, High School Coding, Principles of Information Technology, Outlook, Digital Media Fundamentals I and II, Web Development I and II, Access, and Programming I and II.</w:t>
      </w:r>
      <w:r w:rsidR="00216958">
        <w:t xml:space="preserve"> </w:t>
      </w:r>
      <w:r w:rsidR="00216958">
        <w:rPr>
          <w:i/>
          <w:iCs/>
        </w:rPr>
        <w:t>2018 to present.</w:t>
      </w:r>
    </w:p>
    <w:p w14:paraId="16791CC7" w14:textId="58C63215" w:rsidR="00216958" w:rsidRDefault="00216958" w:rsidP="00A638C5">
      <w:pPr>
        <w:pStyle w:val="ListBullet"/>
      </w:pPr>
      <w:r>
        <w:rPr>
          <w:b/>
          <w:bCs/>
        </w:rPr>
        <w:t>University of North Texas</w:t>
      </w:r>
      <w:r>
        <w:t xml:space="preserve">: As a teaching assistant, I created rubrics and learning materials, graded student work, and </w:t>
      </w:r>
      <w:r w:rsidR="00353ADA">
        <w:t>supported</w:t>
      </w:r>
      <w:r>
        <w:t xml:space="preserve"> students</w:t>
      </w:r>
      <w:r w:rsidR="00C2613D">
        <w:t>, including in PhD-level courses</w:t>
      </w:r>
      <w:r>
        <w:t xml:space="preserve">. </w:t>
      </w:r>
      <w:r>
        <w:rPr>
          <w:i/>
          <w:iCs/>
        </w:rPr>
        <w:t>2019 to present.</w:t>
      </w:r>
    </w:p>
    <w:p w14:paraId="5C99F060" w14:textId="24477964" w:rsidR="006270A9" w:rsidRDefault="002C1936">
      <w:pPr>
        <w:pStyle w:val="Heading2"/>
      </w:pPr>
      <w:r>
        <w:t>service</w:t>
      </w:r>
    </w:p>
    <w:p w14:paraId="5553839D" w14:textId="087AF018" w:rsidR="00FC282F" w:rsidRDefault="00FC282F" w:rsidP="00FF63BB">
      <w:pPr>
        <w:pStyle w:val="ListBullet"/>
      </w:pPr>
      <w:r>
        <w:t xml:space="preserve">Volunteer reviewer for </w:t>
      </w:r>
      <w:r w:rsidR="00EA76E4">
        <w:t xml:space="preserve">the </w:t>
      </w:r>
      <w:r>
        <w:t xml:space="preserve">2020 </w:t>
      </w:r>
      <w:r w:rsidRPr="00FC282F">
        <w:t>ACM/CSTA Cutler-Bell Prize in High School Computing</w:t>
      </w:r>
    </w:p>
    <w:p w14:paraId="6A9C4826" w14:textId="4361F3CB" w:rsidR="00FC282F" w:rsidRDefault="00FC282F" w:rsidP="00FF63BB">
      <w:pPr>
        <w:pStyle w:val="ListBullet"/>
      </w:pPr>
      <w:r>
        <w:t>Volunteer teacher (web development) for Country Girls Code (2020)</w:t>
      </w:r>
    </w:p>
    <w:p w14:paraId="1FD28F5C" w14:textId="2209B735" w:rsidR="00C06115" w:rsidRDefault="00C06115" w:rsidP="00FF63BB">
      <w:pPr>
        <w:pStyle w:val="ListBullet"/>
      </w:pPr>
      <w:r>
        <w:t xml:space="preserve">Volunteer reviewer for 2020 </w:t>
      </w:r>
      <w:r w:rsidRPr="00C06115">
        <w:t>ITiCSE</w:t>
      </w:r>
    </w:p>
    <w:p w14:paraId="69C63F7F" w14:textId="467C43FE" w:rsidR="008040E8" w:rsidRDefault="008040E8" w:rsidP="00FF63BB">
      <w:pPr>
        <w:pStyle w:val="ListBullet"/>
      </w:pPr>
      <w:r>
        <w:t>Volunteer reviewer for 2021 SIGCSE</w:t>
      </w:r>
    </w:p>
    <w:p w14:paraId="2849447C" w14:textId="64D941BF" w:rsidR="00C2613D" w:rsidRDefault="00C2613D" w:rsidP="00FF63BB">
      <w:pPr>
        <w:pStyle w:val="ListBullet"/>
      </w:pPr>
      <w:r>
        <w:t>Volunteer member of the steering committee for the 2022 Consortium for Computing Sciences in Colleges South Central Region</w:t>
      </w:r>
    </w:p>
    <w:p w14:paraId="756B29FB" w14:textId="7170D70C" w:rsidR="00FF63BB" w:rsidRDefault="00FF63BB" w:rsidP="00FF63BB">
      <w:pPr>
        <w:pStyle w:val="Heading2"/>
      </w:pPr>
      <w:r>
        <w:t>AWARDS</w:t>
      </w:r>
    </w:p>
    <w:p w14:paraId="2B367EB7" w14:textId="170932C4" w:rsidR="00FF63BB" w:rsidRDefault="00FF63BB" w:rsidP="00FF63BB">
      <w:pPr>
        <w:pStyle w:val="ListBullet"/>
      </w:pPr>
      <w:r>
        <w:t>Lead Developer Austin Scholar, 2019</w:t>
      </w:r>
    </w:p>
    <w:p w14:paraId="56ED485E" w14:textId="42210ECE" w:rsidR="00FF63BB" w:rsidRDefault="00FF63BB" w:rsidP="00FF63BB">
      <w:pPr>
        <w:pStyle w:val="ListBullet"/>
      </w:pPr>
      <w:r>
        <w:t>SIGCSE Travel Grant</w:t>
      </w:r>
      <w:r w:rsidR="00541DD1">
        <w:t>, 2020</w:t>
      </w:r>
      <w:r w:rsidR="00D90AC4">
        <w:t xml:space="preserve"> (canceled for COVID)</w:t>
      </w:r>
    </w:p>
    <w:p w14:paraId="3EDE2F42" w14:textId="68F1CEFD" w:rsidR="00D72AEF" w:rsidRDefault="00D72AEF" w:rsidP="00FF63BB">
      <w:pPr>
        <w:pStyle w:val="ListBullet"/>
      </w:pPr>
      <w:r w:rsidRPr="00D72AEF">
        <w:t>Toulouse Graduate School</w:t>
      </w:r>
      <w:r>
        <w:t xml:space="preserve"> Tuition Award, Summer 2020</w:t>
      </w:r>
    </w:p>
    <w:p w14:paraId="1F9EC1EA" w14:textId="0AB1FCFA" w:rsidR="00A638C5" w:rsidRDefault="00A638C5" w:rsidP="00FF63BB">
      <w:pPr>
        <w:pStyle w:val="ListBullet"/>
      </w:pPr>
      <w:r>
        <w:t>Best Paper Award, PPTELL 2020 for “Is Computational Thinking Critical Thinking?”</w:t>
      </w:r>
    </w:p>
    <w:p w14:paraId="6942C847" w14:textId="29A3BEC0" w:rsidR="00216958" w:rsidRDefault="00216958" w:rsidP="00FF63BB">
      <w:pPr>
        <w:pStyle w:val="ListBullet"/>
      </w:pPr>
      <w:r>
        <w:t>2020 Student Research Award for “</w:t>
      </w:r>
      <w:r w:rsidRPr="00216958">
        <w:t>What Researchers of Learning Technologies Should Know about Algorithmic Bias</w:t>
      </w:r>
      <w:r>
        <w:t xml:space="preserve">” at the </w:t>
      </w:r>
      <w:r w:rsidRPr="00216958">
        <w:t>Annual UNT Learning Technologies Distributed Meeting</w:t>
      </w:r>
    </w:p>
    <w:p w14:paraId="09D99A94" w14:textId="27EE9B75" w:rsidR="00C2613D" w:rsidRDefault="00C2613D" w:rsidP="00FF63BB">
      <w:pPr>
        <w:pStyle w:val="ListBullet"/>
      </w:pPr>
      <w:r>
        <w:t>E. Bruce Street Scholarship, 2021</w:t>
      </w:r>
    </w:p>
    <w:p w14:paraId="07CE9BD8" w14:textId="469CC302" w:rsidR="00C2613D" w:rsidRDefault="00C2613D" w:rsidP="00FF63BB">
      <w:pPr>
        <w:pStyle w:val="ListBullet"/>
      </w:pPr>
      <w:r>
        <w:t>Federation Research Symposium, First Place Poster Award, 2021</w:t>
      </w:r>
    </w:p>
    <w:p w14:paraId="06F20955" w14:textId="1B4BA800" w:rsidR="00C2613D" w:rsidRDefault="00C2613D" w:rsidP="00C2613D">
      <w:pPr>
        <w:pStyle w:val="ListBullet"/>
      </w:pPr>
      <w:r w:rsidRPr="00D72AEF">
        <w:t>Toulouse Graduate School</w:t>
      </w:r>
      <w:r>
        <w:t xml:space="preserve"> Tuition Award, Summer 202</w:t>
      </w:r>
      <w:r>
        <w:t>1</w:t>
      </w:r>
    </w:p>
    <w:p w14:paraId="14CC1C6C" w14:textId="77777777" w:rsidR="00FF63BB" w:rsidRDefault="00FF63BB" w:rsidP="00FF63BB">
      <w:pPr>
        <w:pStyle w:val="ListBullet"/>
        <w:numPr>
          <w:ilvl w:val="0"/>
          <w:numId w:val="0"/>
        </w:numPr>
        <w:ind w:left="216" w:hanging="216"/>
      </w:pPr>
    </w:p>
    <w:p w14:paraId="70F74E18" w14:textId="5A7BD585" w:rsidR="00C2613D" w:rsidRDefault="00C2613D" w:rsidP="00216958">
      <w:pPr>
        <w:pStyle w:val="ListBullet"/>
        <w:numPr>
          <w:ilvl w:val="0"/>
          <w:numId w:val="0"/>
        </w:numPr>
        <w:ind w:left="216"/>
      </w:pPr>
    </w:p>
    <w:p w14:paraId="375D273D" w14:textId="4078C345" w:rsidR="00C2613D" w:rsidRDefault="00C2613D" w:rsidP="00C2613D">
      <w:pPr>
        <w:pStyle w:val="Heading1"/>
      </w:pPr>
      <w:r>
        <w:t>Publications</w:t>
      </w:r>
    </w:p>
    <w:p w14:paraId="68D730AF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7593FBA1" w14:textId="77777777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t>ENCYCLOPEDIA OF ORGANIZATIONAL KNOWLEDGE, ADMINISTRATION, AND TECHNOLOGY</w:t>
      </w:r>
    </w:p>
    <w:p w14:paraId="49294799" w14:textId="77777777" w:rsidR="00C2613D" w:rsidRPr="00C2613D" w:rsidRDefault="00C2613D" w:rsidP="00C2613D">
      <w:pPr>
        <w:pStyle w:val="ListParagraph"/>
      </w:pPr>
      <w:r w:rsidRPr="00C2613D">
        <w:t>Algorithms and Bias</w:t>
      </w:r>
    </w:p>
    <w:p w14:paraId="4FAC9904" w14:textId="76B02C28" w:rsid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2021</w:t>
      </w:r>
    </w:p>
    <w:p w14:paraId="5F9AE501" w14:textId="77777777" w:rsidR="00C2613D" w:rsidRDefault="00C2613D" w:rsidP="00C2613D">
      <w:pPr>
        <w:pStyle w:val="ListParagraph"/>
        <w:rPr>
          <w:b/>
          <w:bCs/>
        </w:rPr>
      </w:pPr>
    </w:p>
    <w:p w14:paraId="4617B913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2B76FF87" w14:textId="1723E5CC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t>EXPANDING GLOBAL HORIZONS THROUGH TECHNOLOGY ENHANCED LANGUAGE LEARNING</w:t>
      </w:r>
    </w:p>
    <w:p w14:paraId="0F35A60D" w14:textId="77777777" w:rsidR="00C2613D" w:rsidRPr="00C2613D" w:rsidRDefault="00C2613D" w:rsidP="00C2613D">
      <w:pPr>
        <w:pStyle w:val="ListParagraph"/>
      </w:pPr>
      <w:r w:rsidRPr="00C2613D">
        <w:t>Is computational thinking critical thinking?</w:t>
      </w:r>
    </w:p>
    <w:p w14:paraId="1830098E" w14:textId="5450358C" w:rsid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2021</w:t>
      </w:r>
    </w:p>
    <w:p w14:paraId="24232210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05EB5558" w14:textId="77777777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lastRenderedPageBreak/>
        <w:t>JOURNAL OF COMPUTERS IN MATHEMATICS AND SCIENCE TEACHING</w:t>
      </w:r>
    </w:p>
    <w:p w14:paraId="3035D2C2" w14:textId="77777777" w:rsidR="00C2613D" w:rsidRPr="00C2613D" w:rsidRDefault="00C2613D" w:rsidP="00C2613D">
      <w:pPr>
        <w:pStyle w:val="ListParagraph"/>
      </w:pPr>
      <w:hyperlink r:id="rId10" w:history="1">
        <w:r w:rsidRPr="00C2613D">
          <w:rPr>
            <w:rStyle w:val="Hyperlink"/>
          </w:rPr>
          <w:t>Does the status of women predict the</w:t>
        </w:r>
        <w:r w:rsidRPr="00C2613D">
          <w:rPr>
            <w:rStyle w:val="Hyperlink"/>
          </w:rPr>
          <w:t xml:space="preserve"> </w:t>
        </w:r>
        <w:r w:rsidRPr="00C2613D">
          <w:rPr>
            <w:rStyle w:val="Hyperlink"/>
          </w:rPr>
          <w:t>gender ratio of computer science students?</w:t>
        </w:r>
      </w:hyperlink>
    </w:p>
    <w:p w14:paraId="1BE32263" w14:textId="72DE905C" w:rsid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2020</w:t>
      </w:r>
    </w:p>
    <w:p w14:paraId="5F54FD60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73AAF57F" w14:textId="77777777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t>EDMEDIA + INNOVATE LEARNING PROCEEDINGS</w:t>
      </w:r>
    </w:p>
    <w:p w14:paraId="0098F88F" w14:textId="77777777" w:rsidR="00C2613D" w:rsidRPr="00C2613D" w:rsidRDefault="00C2613D" w:rsidP="00C2613D">
      <w:pPr>
        <w:pStyle w:val="ListParagraph"/>
      </w:pPr>
      <w:hyperlink r:id="rId11" w:history="1">
        <w:r w:rsidRPr="00C2613D">
          <w:rPr>
            <w:rStyle w:val="Hyperlink"/>
          </w:rPr>
          <w:t>Teaching web development: A literature review</w:t>
        </w:r>
      </w:hyperlink>
    </w:p>
    <w:p w14:paraId="07843D53" w14:textId="5A8931B4" w:rsid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2020</w:t>
      </w:r>
    </w:p>
    <w:p w14:paraId="5C449A75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7731558B" w14:textId="77777777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t>INTERNATIONAL CONFERENCE OF EDUCATION, RESEARCH AND INNOVATION PROCEEDINGS</w:t>
      </w:r>
    </w:p>
    <w:p w14:paraId="3AABAA46" w14:textId="77777777" w:rsidR="00C2613D" w:rsidRPr="00C2613D" w:rsidRDefault="00C2613D" w:rsidP="00C2613D">
      <w:pPr>
        <w:pStyle w:val="ListParagraph"/>
      </w:pPr>
      <w:hyperlink r:id="rId12" w:history="1">
        <w:r w:rsidRPr="00C2613D">
          <w:rPr>
            <w:rStyle w:val="Hyperlink"/>
          </w:rPr>
          <w:t>Parsons problems: A literature review</w:t>
        </w:r>
      </w:hyperlink>
    </w:p>
    <w:p w14:paraId="66B00988" w14:textId="4EE67310" w:rsid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2019</w:t>
      </w:r>
    </w:p>
    <w:p w14:paraId="79D9109D" w14:textId="77777777" w:rsidR="00C2613D" w:rsidRPr="00C2613D" w:rsidRDefault="00C2613D" w:rsidP="00C2613D">
      <w:pPr>
        <w:pStyle w:val="ListParagraph"/>
        <w:rPr>
          <w:b/>
          <w:bCs/>
        </w:rPr>
      </w:pPr>
    </w:p>
    <w:p w14:paraId="0A6A98E6" w14:textId="77777777" w:rsidR="00C2613D" w:rsidRPr="00C2613D" w:rsidRDefault="00C2613D" w:rsidP="00C2613D">
      <w:pPr>
        <w:pStyle w:val="ListParagraph"/>
        <w:numPr>
          <w:ilvl w:val="0"/>
          <w:numId w:val="28"/>
        </w:numPr>
      </w:pPr>
      <w:r w:rsidRPr="00C2613D">
        <w:rPr>
          <w:b/>
          <w:bCs/>
        </w:rPr>
        <w:t>INTERNATIONAL CONFERENCE OF EDUCATION, RESEARCH AND INNOVATION PROCEEDINGS</w:t>
      </w:r>
    </w:p>
    <w:p w14:paraId="36787803" w14:textId="77777777" w:rsidR="00C2613D" w:rsidRPr="00C2613D" w:rsidRDefault="00C2613D" w:rsidP="00C2613D">
      <w:pPr>
        <w:pStyle w:val="ListParagraph"/>
      </w:pPr>
      <w:hyperlink r:id="rId13" w:history="1">
        <w:r w:rsidRPr="00C2613D">
          <w:rPr>
            <w:rStyle w:val="Hyperlink"/>
          </w:rPr>
          <w:t>Computational thinking without algorithmic bias</w:t>
        </w:r>
      </w:hyperlink>
    </w:p>
    <w:p w14:paraId="46A0D75E" w14:textId="77777777" w:rsidR="00C2613D" w:rsidRPr="00C2613D" w:rsidRDefault="00C2613D" w:rsidP="00C2613D">
      <w:pPr>
        <w:pStyle w:val="ListParagraph"/>
        <w:rPr>
          <w:b/>
          <w:bCs/>
        </w:rPr>
      </w:pPr>
      <w:r w:rsidRPr="00C2613D">
        <w:rPr>
          <w:b/>
          <w:bCs/>
        </w:rPr>
        <w:t>SMITH, J. 2019</w:t>
      </w:r>
    </w:p>
    <w:p w14:paraId="5A4CF1D6" w14:textId="54E6828C" w:rsidR="00C2613D" w:rsidRDefault="00C2613D" w:rsidP="00C2613D">
      <w:pPr>
        <w:pStyle w:val="Heading1"/>
      </w:pPr>
    </w:p>
    <w:p w14:paraId="508F3E52" w14:textId="175F5524" w:rsidR="00C2613D" w:rsidRDefault="00C2613D" w:rsidP="00C2613D">
      <w:pPr>
        <w:pStyle w:val="Heading1"/>
      </w:pPr>
      <w:r>
        <w:t>Presentations</w:t>
      </w:r>
    </w:p>
    <w:p w14:paraId="3F521487" w14:textId="4AEA5FB3" w:rsidR="00C2613D" w:rsidRDefault="00C2613D" w:rsidP="00C2613D">
      <w:pPr>
        <w:pStyle w:val="Heading1"/>
      </w:pPr>
    </w:p>
    <w:p w14:paraId="26A7A184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RESEARCH ON EQUITY AND SUSTAINED PARTICIPATION IN ENGINEERING, COMPUTING, AND TECHNOLOGY</w:t>
      </w:r>
    </w:p>
    <w:p w14:paraId="07EC137B" w14:textId="77777777" w:rsidR="00C2613D" w:rsidRDefault="00C2613D" w:rsidP="00C2613D">
      <w:pPr>
        <w:pStyle w:val="ListParagraph"/>
      </w:pPr>
      <w:r>
        <w:t>"Getting Better at Getting Better": A Connectivist Approach to Building a Community of CSEd Graduate Students</w:t>
      </w:r>
    </w:p>
    <w:p w14:paraId="06B416F3" w14:textId="30909206" w:rsidR="00C2613D" w:rsidRDefault="00C2613D" w:rsidP="00C2613D">
      <w:pPr>
        <w:pStyle w:val="ListParagraph"/>
      </w:pPr>
      <w:r>
        <w:t>SMITH, J. AND PETERFREUND, A. 2021</w:t>
      </w:r>
    </w:p>
    <w:p w14:paraId="353EC48D" w14:textId="77777777" w:rsidR="00C2613D" w:rsidRDefault="00C2613D" w:rsidP="00C2613D">
      <w:pPr>
        <w:pStyle w:val="ListParagraph"/>
      </w:pPr>
    </w:p>
    <w:p w14:paraId="45E123C5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CONSORTIUM FOR COMPUTING SCIENCES IN COLLEGES: SOUTH CENTRAL REGION</w:t>
      </w:r>
    </w:p>
    <w:p w14:paraId="69261EF2" w14:textId="77777777" w:rsidR="00C2613D" w:rsidRDefault="00C2613D" w:rsidP="00C2613D">
      <w:pPr>
        <w:pStyle w:val="ListParagraph"/>
      </w:pPr>
      <w:r>
        <w:t>Experiences and Perceptions of CS Graduate Students</w:t>
      </w:r>
    </w:p>
    <w:p w14:paraId="21D3BB28" w14:textId="1CFF599B" w:rsidR="00C2613D" w:rsidRDefault="00C2613D" w:rsidP="00C2613D">
      <w:pPr>
        <w:pStyle w:val="ListParagraph"/>
      </w:pPr>
      <w:r>
        <w:t>SMITH, J. 2021</w:t>
      </w:r>
    </w:p>
    <w:p w14:paraId="493B8254" w14:textId="77777777" w:rsidR="00C2613D" w:rsidRDefault="00C2613D" w:rsidP="00C2613D">
      <w:pPr>
        <w:pStyle w:val="ListParagraph"/>
      </w:pPr>
    </w:p>
    <w:p w14:paraId="7520A2D2" w14:textId="0075FB6F" w:rsidR="00C2613D" w:rsidRDefault="00C2613D" w:rsidP="00C2613D">
      <w:pPr>
        <w:pStyle w:val="ListParagraph"/>
        <w:numPr>
          <w:ilvl w:val="0"/>
          <w:numId w:val="28"/>
        </w:numPr>
      </w:pPr>
      <w:r>
        <w:t>FEDERATED RESEARCH SYMPOSIUM</w:t>
      </w:r>
    </w:p>
    <w:p w14:paraId="0013398B" w14:textId="77777777" w:rsidR="00C2613D" w:rsidRDefault="00C2613D" w:rsidP="00C2613D">
      <w:pPr>
        <w:pStyle w:val="ListParagraph"/>
      </w:pPr>
      <w:r>
        <w:t>"Computer Science Was Still in Diapers": The Experiences of Female Computer Science Pioneers</w:t>
      </w:r>
    </w:p>
    <w:p w14:paraId="7C9348A8" w14:textId="52BFC1E6" w:rsidR="00C2613D" w:rsidRDefault="00C2613D" w:rsidP="00C2613D">
      <w:pPr>
        <w:pStyle w:val="ListParagraph"/>
      </w:pPr>
      <w:r>
        <w:t>SMITH, J. 2021</w:t>
      </w:r>
    </w:p>
    <w:p w14:paraId="217E82A0" w14:textId="77777777" w:rsidR="00C2613D" w:rsidRDefault="00C2613D" w:rsidP="00C2613D">
      <w:pPr>
        <w:pStyle w:val="ListParagraph"/>
      </w:pPr>
    </w:p>
    <w:p w14:paraId="6722D61B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ACM TECHNICAL SYMPOSIUM ON COMPUTER SCIENCE EDUCATION</w:t>
      </w:r>
    </w:p>
    <w:p w14:paraId="3E7CBC4D" w14:textId="77777777" w:rsidR="00C2613D" w:rsidRDefault="00C2613D" w:rsidP="00C2613D">
      <w:pPr>
        <w:pStyle w:val="ListParagraph"/>
      </w:pPr>
      <w:r>
        <w:t>Computer Science Education Graduate Students: Defining a Community and Its Needs</w:t>
      </w:r>
    </w:p>
    <w:p w14:paraId="52509E6D" w14:textId="0D660773" w:rsidR="00C2613D" w:rsidRDefault="00C2613D" w:rsidP="00C2613D">
      <w:pPr>
        <w:pStyle w:val="ListParagraph"/>
      </w:pPr>
      <w:r>
        <w:t>PETERFREUND, A., ESAISON, J., SMITH, J., AND JOHNSTON, B. 2021</w:t>
      </w:r>
    </w:p>
    <w:p w14:paraId="1E3879A8" w14:textId="77777777" w:rsidR="00C2613D" w:rsidRDefault="00C2613D" w:rsidP="00C2613D">
      <w:pPr>
        <w:pStyle w:val="ListParagraph"/>
      </w:pPr>
    </w:p>
    <w:p w14:paraId="79DAAE3C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PAN-PACIFIC TECHNOLOGY ENHANCE LANGUAGE LEARNING AND CRITICAL THINKING</w:t>
      </w:r>
    </w:p>
    <w:p w14:paraId="555B308D" w14:textId="77777777" w:rsidR="00C2613D" w:rsidRDefault="00C2613D" w:rsidP="00C2613D">
      <w:pPr>
        <w:pStyle w:val="ListParagraph"/>
      </w:pPr>
      <w:r>
        <w:t>Is Computational Thinking Critical Thinking?</w:t>
      </w:r>
    </w:p>
    <w:p w14:paraId="26627BB3" w14:textId="779FE251" w:rsidR="00C2613D" w:rsidRDefault="00C2613D" w:rsidP="00C2613D">
      <w:pPr>
        <w:pStyle w:val="ListParagraph"/>
      </w:pPr>
      <w:r>
        <w:t>SMITH, J. 2020</w:t>
      </w:r>
    </w:p>
    <w:p w14:paraId="4BBA37C9" w14:textId="77777777" w:rsidR="00C2613D" w:rsidRDefault="00C2613D" w:rsidP="00C2613D">
      <w:pPr>
        <w:pStyle w:val="ListParagraph"/>
      </w:pPr>
    </w:p>
    <w:p w14:paraId="2B3039C7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KOLI CALLING INTERNATIONAL CONFERENCE ON COMPUTING EDUCATION RESEARCH</w:t>
      </w:r>
    </w:p>
    <w:p w14:paraId="74254029" w14:textId="77777777" w:rsidR="00C2613D" w:rsidRDefault="00C2613D" w:rsidP="00C2613D">
      <w:pPr>
        <w:pStyle w:val="ListParagraph"/>
      </w:pPr>
      <w:r>
        <w:t>Presenting Basic CS Concepts: A Content Analysis of AP CSA Textbooks</w:t>
      </w:r>
    </w:p>
    <w:p w14:paraId="541B5FED" w14:textId="41FAE553" w:rsidR="00C2613D" w:rsidRDefault="00C2613D" w:rsidP="00C2613D">
      <w:pPr>
        <w:pStyle w:val="ListParagraph"/>
      </w:pPr>
      <w:r>
        <w:t>SMITH, J. 2020</w:t>
      </w:r>
    </w:p>
    <w:p w14:paraId="513C69AF" w14:textId="77777777" w:rsidR="00C2613D" w:rsidRDefault="00C2613D" w:rsidP="00C2613D">
      <w:pPr>
        <w:pStyle w:val="ListParagraph"/>
      </w:pPr>
    </w:p>
    <w:p w14:paraId="4AAC97CA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UNT LEARNING TECHNOLOGIES DISTRIBUTED MEETING</w:t>
      </w:r>
    </w:p>
    <w:p w14:paraId="5A47F2E1" w14:textId="77777777" w:rsidR="00C2613D" w:rsidRDefault="00C2613D" w:rsidP="00C2613D">
      <w:pPr>
        <w:pStyle w:val="ListParagraph"/>
      </w:pPr>
      <w:r>
        <w:t>What Researchers of Learning Technologies Should Know about Algorithmic Bias</w:t>
      </w:r>
    </w:p>
    <w:p w14:paraId="153D7B0E" w14:textId="15AF31D3" w:rsidR="00C2613D" w:rsidRDefault="00C2613D" w:rsidP="00C2613D">
      <w:pPr>
        <w:pStyle w:val="ListParagraph"/>
      </w:pPr>
      <w:r>
        <w:t>SMITH, J. 2020</w:t>
      </w:r>
    </w:p>
    <w:p w14:paraId="7D17178F" w14:textId="77777777" w:rsidR="00C2613D" w:rsidRDefault="00C2613D" w:rsidP="00C2613D">
      <w:pPr>
        <w:pStyle w:val="ListParagraph"/>
      </w:pPr>
    </w:p>
    <w:p w14:paraId="72A68F57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lastRenderedPageBreak/>
        <w:t>ACM SIG CONFERENCE ON INFORMATION TECHNOLOGY EDUCATION</w:t>
      </w:r>
    </w:p>
    <w:p w14:paraId="7AD5F2D7" w14:textId="77777777" w:rsidR="00C2613D" w:rsidRDefault="00C2613D" w:rsidP="00C2613D">
      <w:pPr>
        <w:pStyle w:val="ListParagraph"/>
      </w:pPr>
      <w:r>
        <w:t>Learn Regex: A Novel Tool for Learning Regular Expressions</w:t>
      </w:r>
    </w:p>
    <w:p w14:paraId="7CD21438" w14:textId="79EFB3B8" w:rsidR="00C2613D" w:rsidRDefault="00C2613D" w:rsidP="00C2613D">
      <w:pPr>
        <w:pStyle w:val="ListParagraph"/>
      </w:pPr>
      <w:r>
        <w:t>SMITH, J. 2020</w:t>
      </w:r>
    </w:p>
    <w:p w14:paraId="7BCE93E6" w14:textId="77777777" w:rsidR="00C2613D" w:rsidRDefault="00C2613D" w:rsidP="00C2613D">
      <w:pPr>
        <w:pStyle w:val="ListParagraph"/>
      </w:pPr>
    </w:p>
    <w:p w14:paraId="2263EC67" w14:textId="77777777" w:rsidR="00C2613D" w:rsidRDefault="00C2613D" w:rsidP="00C2613D">
      <w:pPr>
        <w:pStyle w:val="ListParagraph"/>
        <w:numPr>
          <w:ilvl w:val="0"/>
          <w:numId w:val="28"/>
        </w:numPr>
      </w:pPr>
      <w:r>
        <w:t>ACM TECHNICAL SYMPOSIUM ON COMPUTER SCIENCE EDUCATION</w:t>
      </w:r>
    </w:p>
    <w:p w14:paraId="6E7102C8" w14:textId="77777777" w:rsidR="00C2613D" w:rsidRDefault="00C2613D" w:rsidP="003D4AED">
      <w:pPr>
        <w:pStyle w:val="ListParagraph"/>
      </w:pPr>
      <w:r>
        <w:t>The Data Gap: A Potential Barrier to Gender Equity in Computer Science Education</w:t>
      </w:r>
    </w:p>
    <w:p w14:paraId="0084AAEC" w14:textId="77777777" w:rsidR="00C2613D" w:rsidRDefault="00C2613D" w:rsidP="003D4AED">
      <w:pPr>
        <w:pStyle w:val="ListParagraph"/>
      </w:pPr>
      <w:r>
        <w:t>SMITH, J. 2020</w:t>
      </w:r>
    </w:p>
    <w:p w14:paraId="2A2B0C9A" w14:textId="77777777" w:rsidR="00C2613D" w:rsidRDefault="00C2613D" w:rsidP="00C2613D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BBB313F" w14:textId="77777777" w:rsidR="00C2613D" w:rsidRPr="001B29CF" w:rsidRDefault="00C2613D" w:rsidP="00216958">
      <w:pPr>
        <w:pStyle w:val="ListBullet"/>
        <w:numPr>
          <w:ilvl w:val="0"/>
          <w:numId w:val="0"/>
        </w:numPr>
        <w:ind w:left="216"/>
      </w:pPr>
    </w:p>
    <w:sectPr w:rsidR="00C2613D" w:rsidRPr="001B29CF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B080" w14:textId="77777777" w:rsidR="00611046" w:rsidRDefault="00611046">
      <w:pPr>
        <w:spacing w:after="0"/>
      </w:pPr>
      <w:r>
        <w:separator/>
      </w:r>
    </w:p>
  </w:endnote>
  <w:endnote w:type="continuationSeparator" w:id="0">
    <w:p w14:paraId="626E4A9D" w14:textId="77777777" w:rsidR="00611046" w:rsidRDefault="00611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402A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4CF9" w14:textId="77777777" w:rsidR="00611046" w:rsidRDefault="00611046">
      <w:pPr>
        <w:spacing w:after="0"/>
      </w:pPr>
      <w:r>
        <w:separator/>
      </w:r>
    </w:p>
  </w:footnote>
  <w:footnote w:type="continuationSeparator" w:id="0">
    <w:p w14:paraId="7BA6274E" w14:textId="77777777" w:rsidR="00611046" w:rsidRDefault="006110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2E56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81E6EE5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163340"/>
    <w:multiLevelType w:val="hybridMultilevel"/>
    <w:tmpl w:val="A5E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31E82"/>
    <w:multiLevelType w:val="hybridMultilevel"/>
    <w:tmpl w:val="4AC4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57BE0"/>
    <w:multiLevelType w:val="hybridMultilevel"/>
    <w:tmpl w:val="16AE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3451F1"/>
    <w:multiLevelType w:val="hybridMultilevel"/>
    <w:tmpl w:val="BA0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0CB7821"/>
    <w:multiLevelType w:val="hybridMultilevel"/>
    <w:tmpl w:val="961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7"/>
  </w:num>
  <w:num w:numId="23">
    <w:abstractNumId w:val="22"/>
  </w:num>
  <w:num w:numId="24">
    <w:abstractNumId w:val="14"/>
  </w:num>
  <w:num w:numId="25">
    <w:abstractNumId w:val="15"/>
  </w:num>
  <w:num w:numId="26">
    <w:abstractNumId w:val="13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52"/>
    <w:rsid w:val="00081F7F"/>
    <w:rsid w:val="000967DB"/>
    <w:rsid w:val="000A4F59"/>
    <w:rsid w:val="000D2C56"/>
    <w:rsid w:val="000E41DD"/>
    <w:rsid w:val="00111727"/>
    <w:rsid w:val="00141A4C"/>
    <w:rsid w:val="001856D0"/>
    <w:rsid w:val="00194698"/>
    <w:rsid w:val="001A222B"/>
    <w:rsid w:val="001B29CF"/>
    <w:rsid w:val="00216958"/>
    <w:rsid w:val="0024494F"/>
    <w:rsid w:val="00263974"/>
    <w:rsid w:val="0028220F"/>
    <w:rsid w:val="0028737B"/>
    <w:rsid w:val="00291212"/>
    <w:rsid w:val="002C1936"/>
    <w:rsid w:val="002C7EC7"/>
    <w:rsid w:val="0031311C"/>
    <w:rsid w:val="00325052"/>
    <w:rsid w:val="00340724"/>
    <w:rsid w:val="00347839"/>
    <w:rsid w:val="00352F3B"/>
    <w:rsid w:val="00353ADA"/>
    <w:rsid w:val="00356C14"/>
    <w:rsid w:val="003731E0"/>
    <w:rsid w:val="003D4AED"/>
    <w:rsid w:val="003F2F60"/>
    <w:rsid w:val="004214BD"/>
    <w:rsid w:val="0042343D"/>
    <w:rsid w:val="0046176E"/>
    <w:rsid w:val="004F7DB7"/>
    <w:rsid w:val="00510B84"/>
    <w:rsid w:val="00541DD1"/>
    <w:rsid w:val="00563FD7"/>
    <w:rsid w:val="005A1F56"/>
    <w:rsid w:val="005C0A90"/>
    <w:rsid w:val="005C2F67"/>
    <w:rsid w:val="00611046"/>
    <w:rsid w:val="00617B26"/>
    <w:rsid w:val="006270A9"/>
    <w:rsid w:val="00631F26"/>
    <w:rsid w:val="00653D38"/>
    <w:rsid w:val="00675956"/>
    <w:rsid w:val="00680596"/>
    <w:rsid w:val="00681034"/>
    <w:rsid w:val="006B1966"/>
    <w:rsid w:val="007162C6"/>
    <w:rsid w:val="00735F98"/>
    <w:rsid w:val="00752762"/>
    <w:rsid w:val="007529C1"/>
    <w:rsid w:val="00766CEB"/>
    <w:rsid w:val="00795DB6"/>
    <w:rsid w:val="007B4638"/>
    <w:rsid w:val="0080096F"/>
    <w:rsid w:val="008040E8"/>
    <w:rsid w:val="00805C17"/>
    <w:rsid w:val="00816216"/>
    <w:rsid w:val="00827526"/>
    <w:rsid w:val="0087734B"/>
    <w:rsid w:val="008907E3"/>
    <w:rsid w:val="008A3051"/>
    <w:rsid w:val="00957E00"/>
    <w:rsid w:val="00963F97"/>
    <w:rsid w:val="00986A71"/>
    <w:rsid w:val="009C7778"/>
    <w:rsid w:val="009C7CF5"/>
    <w:rsid w:val="009D5933"/>
    <w:rsid w:val="00A416AF"/>
    <w:rsid w:val="00A4274B"/>
    <w:rsid w:val="00A57A38"/>
    <w:rsid w:val="00A638C5"/>
    <w:rsid w:val="00A83A4B"/>
    <w:rsid w:val="00A86C60"/>
    <w:rsid w:val="00AA0ED1"/>
    <w:rsid w:val="00AC602D"/>
    <w:rsid w:val="00AD20F4"/>
    <w:rsid w:val="00BA47AA"/>
    <w:rsid w:val="00BD768D"/>
    <w:rsid w:val="00BE3641"/>
    <w:rsid w:val="00C06115"/>
    <w:rsid w:val="00C2613D"/>
    <w:rsid w:val="00C61F8E"/>
    <w:rsid w:val="00C81D6A"/>
    <w:rsid w:val="00CA5985"/>
    <w:rsid w:val="00D72AEF"/>
    <w:rsid w:val="00D90AC4"/>
    <w:rsid w:val="00E83E4B"/>
    <w:rsid w:val="00EA76E4"/>
    <w:rsid w:val="00ED3442"/>
    <w:rsid w:val="00ED380F"/>
    <w:rsid w:val="00F13FC0"/>
    <w:rsid w:val="00F32D2C"/>
    <w:rsid w:val="00F64110"/>
    <w:rsid w:val="00F658FE"/>
    <w:rsid w:val="00FC282F"/>
    <w:rsid w:val="00FE1492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1C7A"/>
  <w15:chartTrackingRefBased/>
  <w15:docId w15:val="{647A1CD6-BDDD-4093-8943-9A47294E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66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31F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695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4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8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5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E6E9E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507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6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E6E9E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755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8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E9ED"/>
                <w:bottom w:val="none" w:sz="0" w:space="0" w:color="auto"/>
                <w:right w:val="none" w:sz="0" w:space="0" w:color="auto"/>
              </w:divBdr>
              <w:divsChild>
                <w:div w:id="3931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51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77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E9ED"/>
                <w:bottom w:val="none" w:sz="0" w:space="0" w:color="auto"/>
                <w:right w:val="none" w:sz="0" w:space="0" w:color="auto"/>
              </w:divBdr>
              <w:divsChild>
                <w:div w:id="1636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0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0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E9ED"/>
                <w:bottom w:val="none" w:sz="0" w:space="0" w:color="auto"/>
                <w:right w:val="none" w:sz="0" w:space="0" w:color="auto"/>
              </w:divBdr>
              <w:divsChild>
                <w:div w:id="111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21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9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E9ED"/>
                <w:bottom w:val="none" w:sz="0" w:space="0" w:color="auto"/>
                <w:right w:val="none" w:sz="0" w:space="0" w:color="auto"/>
              </w:divBdr>
              <w:divsChild>
                <w:div w:id="8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114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67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E9ED"/>
                <w:bottom w:val="none" w:sz="0" w:space="0" w:color="auto"/>
                <w:right w:val="none" w:sz="0" w:space="0" w:color="auto"/>
              </w:divBdr>
              <w:divsChild>
                <w:div w:id="7779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emariecsmith.github.io/" TargetMode="External"/><Relationship Id="rId13" Type="http://schemas.openxmlformats.org/officeDocument/2006/relationships/hyperlink" Target="https://library.iated.org/view/SMITH2019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rary.iated.org/view/SMITH2019PA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arntechlib.org/p/21731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arntechlib.org/p/217495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esmith3@my.unt.ed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A14CAB268C4A7094D55EE32564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9492-FFF8-4266-AFF7-00EA2BC30778}"/>
      </w:docPartPr>
      <w:docPartBody>
        <w:p w:rsidR="00070BC2" w:rsidRDefault="00615F40" w:rsidP="00615F40">
          <w:pPr>
            <w:pStyle w:val="90A14CAB268C4A7094D55EE3256420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5C"/>
    <w:rsid w:val="00067BEA"/>
    <w:rsid w:val="00070BC2"/>
    <w:rsid w:val="000A48F9"/>
    <w:rsid w:val="000D2938"/>
    <w:rsid w:val="001A6A78"/>
    <w:rsid w:val="001B7459"/>
    <w:rsid w:val="001F2BE6"/>
    <w:rsid w:val="002C355C"/>
    <w:rsid w:val="00304DE3"/>
    <w:rsid w:val="00355357"/>
    <w:rsid w:val="00365D9E"/>
    <w:rsid w:val="00464DCA"/>
    <w:rsid w:val="004B44EA"/>
    <w:rsid w:val="00575584"/>
    <w:rsid w:val="005C0914"/>
    <w:rsid w:val="00615F40"/>
    <w:rsid w:val="00623F5C"/>
    <w:rsid w:val="00663C84"/>
    <w:rsid w:val="00735FA6"/>
    <w:rsid w:val="00763C74"/>
    <w:rsid w:val="008072D4"/>
    <w:rsid w:val="008B1719"/>
    <w:rsid w:val="00A42959"/>
    <w:rsid w:val="00AC6A8B"/>
    <w:rsid w:val="00AF6326"/>
    <w:rsid w:val="00B01376"/>
    <w:rsid w:val="00B760B5"/>
    <w:rsid w:val="00BA7E4C"/>
    <w:rsid w:val="00C6447F"/>
    <w:rsid w:val="00C872C0"/>
    <w:rsid w:val="00C962B6"/>
    <w:rsid w:val="00DA2A6B"/>
    <w:rsid w:val="00E2123E"/>
    <w:rsid w:val="00EA524F"/>
    <w:rsid w:val="00E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14CAB268C4A7094D55EE325642026">
    <w:name w:val="90A14CAB268C4A7094D55EE325642026"/>
    <w:rsid w:val="00615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A532C-F3E2-4AF3-AF1A-2FEC2785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220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Smith</dc:creator>
  <cp:keywords/>
  <cp:lastModifiedBy>Smith, Julie</cp:lastModifiedBy>
  <cp:revision>62</cp:revision>
  <dcterms:created xsi:type="dcterms:W3CDTF">2018-09-01T21:15:00Z</dcterms:created>
  <dcterms:modified xsi:type="dcterms:W3CDTF">2021-09-24T19:57:00Z</dcterms:modified>
  <cp:version/>
</cp:coreProperties>
</file>